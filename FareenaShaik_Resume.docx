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69"/>
        <w:gridCol w:w="7306"/>
      </w:tblGrid>
      <w:tr w:rsidR="002C2CDD" w:rsidRPr="00906BEE" w14:paraId="487E8479" w14:textId="77777777" w:rsidTr="00626835">
        <w:trPr>
          <w:trHeight w:val="10072"/>
        </w:trPr>
        <w:tc>
          <w:tcPr>
            <w:tcW w:w="3969" w:type="dxa"/>
            <w:tcMar>
              <w:top w:w="504" w:type="dxa"/>
              <w:right w:w="720" w:type="dxa"/>
            </w:tcMar>
          </w:tcPr>
          <w:p w14:paraId="7BC18E8E" w14:textId="77777777" w:rsidR="00523479" w:rsidRPr="00906BEE" w:rsidRDefault="002B5AB5" w:rsidP="00523479">
            <w:pPr>
              <w:pStyle w:val="Initials"/>
            </w:pPr>
            <w:r>
              <w:t>F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FC57C45" wp14:editId="363D3BA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6CDCD0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S</w:t>
            </w:r>
          </w:p>
          <w:p w14:paraId="4B86D698" w14:textId="77777777" w:rsidR="00A50939" w:rsidRPr="00906BEE" w:rsidRDefault="00FC6E3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C56A65091314BDA998C3C7C9752DC1F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0EE36C8C" w14:textId="274C682E" w:rsidR="002C2CDD" w:rsidRPr="00906BEE" w:rsidRDefault="007C7EF1" w:rsidP="0090515F">
            <w:r>
              <w:t>As an e</w:t>
            </w:r>
            <w:r w:rsidR="0090515F">
              <w:t>nergetic and passion</w:t>
            </w:r>
            <w:r>
              <w:t xml:space="preserve">ate </w:t>
            </w:r>
            <w:r w:rsidR="00D114AD">
              <w:t>student</w:t>
            </w:r>
            <w:r>
              <w:t xml:space="preserve"> </w:t>
            </w:r>
            <w:r w:rsidR="0090515F">
              <w:t xml:space="preserve">pursuing </w:t>
            </w:r>
            <w:proofErr w:type="spellStart"/>
            <w:r w:rsidR="0090515F">
              <w:t>B’Tech</w:t>
            </w:r>
            <w:proofErr w:type="spellEnd"/>
            <w:r w:rsidR="0090515F">
              <w:t xml:space="preserve"> in VIT university</w:t>
            </w:r>
            <w:r>
              <w:t>, I’m aiming to actively learn and use my knowledge as an intern at your company.</w:t>
            </w:r>
          </w:p>
          <w:p w14:paraId="45C7FCD8" w14:textId="0032820B" w:rsidR="002C2CDD" w:rsidRPr="00906BEE" w:rsidRDefault="00F9465B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AA9DC21DE90C40E7A8800E95A467F63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5C7D41A" w14:textId="389261FD" w:rsidR="00741125" w:rsidRDefault="009E21FD" w:rsidP="009E21FD">
            <w:pPr>
              <w:pStyle w:val="ListParagraph"/>
              <w:numPr>
                <w:ilvl w:val="0"/>
                <w:numId w:val="12"/>
              </w:numPr>
            </w:pPr>
            <w:r>
              <w:t>Skilled</w:t>
            </w:r>
            <w:r w:rsidR="00D114AD">
              <w:t xml:space="preserve"> Core</w:t>
            </w:r>
            <w:r>
              <w:t xml:space="preserve"> Java programmer</w:t>
            </w:r>
          </w:p>
          <w:p w14:paraId="36B58359" w14:textId="418A323F" w:rsidR="009E21FD" w:rsidRDefault="00645283" w:rsidP="009E21FD">
            <w:pPr>
              <w:pStyle w:val="ListParagraph"/>
              <w:numPr>
                <w:ilvl w:val="0"/>
                <w:numId w:val="12"/>
              </w:numPr>
            </w:pPr>
            <w:r>
              <w:t>The p</w:t>
            </w:r>
            <w:r w:rsidR="009E21FD">
              <w:t xml:space="preserve">assionate coder of </w:t>
            </w:r>
            <w:r w:rsidR="00D114AD">
              <w:t>P</w:t>
            </w:r>
            <w:r w:rsidR="009E21FD">
              <w:t xml:space="preserve">ython, R, </w:t>
            </w:r>
            <w:r w:rsidR="00D114AD">
              <w:t>H</w:t>
            </w:r>
            <w:r w:rsidR="009E21FD">
              <w:t xml:space="preserve">tml, </w:t>
            </w:r>
            <w:r w:rsidR="00D114AD">
              <w:t>C</w:t>
            </w:r>
            <w:r>
              <w:t>SS</w:t>
            </w:r>
            <w:r w:rsidR="009E21FD">
              <w:t xml:space="preserve">, </w:t>
            </w:r>
            <w:proofErr w:type="spellStart"/>
            <w:r w:rsidR="00D114AD">
              <w:t>J</w:t>
            </w:r>
            <w:r w:rsidR="009E21FD">
              <w:t>avascript</w:t>
            </w:r>
            <w:proofErr w:type="spellEnd"/>
            <w:r w:rsidR="009E21FD">
              <w:t>.</w:t>
            </w:r>
          </w:p>
          <w:p w14:paraId="1B366483" w14:textId="27647E71" w:rsidR="00D114AD" w:rsidRDefault="009E21FD" w:rsidP="00D114AD">
            <w:pPr>
              <w:pStyle w:val="ListParagraph"/>
              <w:numPr>
                <w:ilvl w:val="0"/>
                <w:numId w:val="12"/>
              </w:numPr>
            </w:pPr>
            <w:r>
              <w:t>Can handle databases using Mongo</w:t>
            </w:r>
            <w:r w:rsidR="00645283">
              <w:t>DB</w:t>
            </w:r>
            <w:r>
              <w:t xml:space="preserve">, </w:t>
            </w:r>
            <w:r w:rsidR="00645283">
              <w:t>SQL</w:t>
            </w:r>
            <w:r>
              <w:t xml:space="preserve">-plus, </w:t>
            </w:r>
            <w:proofErr w:type="spellStart"/>
            <w:r>
              <w:t>Mysql</w:t>
            </w:r>
            <w:proofErr w:type="spellEnd"/>
            <w:r>
              <w:t>.</w:t>
            </w:r>
          </w:p>
          <w:p w14:paraId="3F349AB6" w14:textId="50649577" w:rsidR="009E21FD" w:rsidRDefault="009E21FD" w:rsidP="009E21FD">
            <w:pPr>
              <w:pStyle w:val="ListParagraph"/>
              <w:numPr>
                <w:ilvl w:val="0"/>
                <w:numId w:val="12"/>
              </w:numPr>
            </w:pPr>
            <w:r>
              <w:t>Can accomplish any task under MS-office.</w:t>
            </w:r>
          </w:p>
          <w:p w14:paraId="3DC6DCA8" w14:textId="7F8CAA4B" w:rsidR="009E21FD" w:rsidRDefault="009E21FD" w:rsidP="009E21FD">
            <w:pPr>
              <w:pStyle w:val="ListParagraph"/>
              <w:numPr>
                <w:ilvl w:val="0"/>
                <w:numId w:val="12"/>
              </w:numPr>
            </w:pPr>
            <w:r>
              <w:t>Posses</w:t>
            </w:r>
            <w:r w:rsidR="00626835">
              <w:t>s good knowledge o</w:t>
            </w:r>
            <w:r w:rsidR="00645283">
              <w:t>f</w:t>
            </w:r>
            <w:r w:rsidR="00626835">
              <w:t xml:space="preserve"> data structures</w:t>
            </w:r>
          </w:p>
          <w:p w14:paraId="243BB6F9" w14:textId="4C89F362" w:rsidR="009E21FD" w:rsidRPr="00906BEE" w:rsidRDefault="009E21FD" w:rsidP="00626835">
            <w:pPr>
              <w:pStyle w:val="ListParagraph"/>
              <w:numPr>
                <w:ilvl w:val="0"/>
                <w:numId w:val="12"/>
              </w:numPr>
            </w:pPr>
            <w:r>
              <w:t xml:space="preserve">Beginner at </w:t>
            </w:r>
            <w:proofErr w:type="spellStart"/>
            <w:r>
              <w:t>Matlab</w:t>
            </w:r>
            <w:proofErr w:type="spellEnd"/>
            <w:r>
              <w:t>.</w:t>
            </w:r>
          </w:p>
        </w:tc>
        <w:tc>
          <w:tcPr>
            <w:tcW w:w="730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07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070"/>
            </w:tblGrid>
            <w:tr w:rsidR="00C612DA" w:rsidRPr="00906BEE" w14:paraId="72C3050C" w14:textId="77777777" w:rsidTr="00645283">
              <w:trPr>
                <w:trHeight w:hRule="exact" w:val="1201"/>
              </w:trPr>
              <w:tc>
                <w:tcPr>
                  <w:tcW w:w="6070" w:type="dxa"/>
                  <w:vAlign w:val="center"/>
                </w:tcPr>
                <w:p w14:paraId="21E73365" w14:textId="77777777" w:rsidR="00C612DA" w:rsidRPr="00906BEE" w:rsidRDefault="00FC6E32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0892EDB44D84917ADD34DB30E1C3DD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B5AB5">
                        <w:t>FARE</w:t>
                      </w:r>
                      <w:bookmarkStart w:id="0" w:name="_GoBack"/>
                      <w:bookmarkEnd w:id="0"/>
                      <w:r w:rsidR="002B5AB5">
                        <w:t>ENA SK</w:t>
                      </w:r>
                    </w:sdtContent>
                  </w:sdt>
                </w:p>
                <w:p w14:paraId="3DAB615D" w14:textId="19799E1C" w:rsidR="00906BEE" w:rsidRPr="00906BEE" w:rsidRDefault="00FC6E32" w:rsidP="00906BEE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5EA157253FCE4F529EB34983182AA17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91E6F" w:rsidRPr="00645283">
                        <w:rPr>
                          <w:caps w:val="0"/>
                        </w:rPr>
                        <w:t>www.linkedin.com/in/fareena-shaik</w:t>
                      </w:r>
                    </w:sdtContent>
                  </w:sdt>
                </w:p>
              </w:tc>
            </w:tr>
          </w:tbl>
          <w:p w14:paraId="3EA59C83" w14:textId="3C899F2F" w:rsidR="002C2CDD" w:rsidRPr="00906BEE" w:rsidRDefault="00626835" w:rsidP="007569C1">
            <w:pPr>
              <w:pStyle w:val="Heading3"/>
            </w:pPr>
            <w:r>
              <w:t>projects undertaken</w:t>
            </w:r>
          </w:p>
          <w:p w14:paraId="5EB37D9D" w14:textId="26E6D0FF" w:rsidR="00626835" w:rsidRPr="00906BEE" w:rsidRDefault="00626835" w:rsidP="007569C1">
            <w:pPr>
              <w:pStyle w:val="Heading4"/>
            </w:pPr>
            <w:r>
              <w:t>gps tracker using arduino</w:t>
            </w:r>
          </w:p>
          <w:p w14:paraId="21C9A857" w14:textId="5FDB8171" w:rsidR="002C2CDD" w:rsidRPr="00906BEE" w:rsidRDefault="00626835" w:rsidP="007569C1">
            <w:r>
              <w:t>This project is aimed at tracking vehicles and sending the location to mobile phone through a message via GSM and Arduino.</w:t>
            </w:r>
          </w:p>
          <w:p w14:paraId="504BD677" w14:textId="3DFD178A" w:rsidR="002C2CDD" w:rsidRPr="00906BEE" w:rsidRDefault="00626835" w:rsidP="007569C1">
            <w:pPr>
              <w:pStyle w:val="Heading4"/>
            </w:pPr>
            <w:r>
              <w:t>Mini Laptop using raspberry pi</w:t>
            </w:r>
          </w:p>
          <w:p w14:paraId="4CED6C72" w14:textId="426A0513" w:rsidR="00626835" w:rsidRDefault="00626835" w:rsidP="00626835">
            <w:r>
              <w:t>This project is aimed at providing all the high-end features of a laptop in a compact size.</w:t>
            </w:r>
          </w:p>
          <w:p w14:paraId="4B662BB4" w14:textId="58D3A01C" w:rsidR="00626835" w:rsidRPr="00906BEE" w:rsidRDefault="00626835" w:rsidP="00626835">
            <w:pPr>
              <w:pStyle w:val="Heading4"/>
            </w:pPr>
            <w:r>
              <w:t>fireseeking robot using arduino</w:t>
            </w:r>
          </w:p>
          <w:p w14:paraId="29A778FA" w14:textId="0ECCBF81" w:rsidR="00626835" w:rsidRDefault="00626835" w:rsidP="00626835">
            <w:r>
              <w:t>This project is aimed at detecting fire and putting it off using Arduino.</w:t>
            </w:r>
          </w:p>
          <w:p w14:paraId="27AAC24E" w14:textId="5CECF111" w:rsidR="00626835" w:rsidRDefault="00626835" w:rsidP="00626835"/>
          <w:p w14:paraId="08E90500" w14:textId="2F182D7E" w:rsidR="00626835" w:rsidRDefault="00626835" w:rsidP="00626835">
            <w:r>
              <w:t>Besides these, I’ve done many other small</w:t>
            </w:r>
            <w:r w:rsidR="00D114AD">
              <w:t>-</w:t>
            </w:r>
            <w:r>
              <w:t>scale projects like</w:t>
            </w:r>
          </w:p>
          <w:p w14:paraId="125AFF78" w14:textId="59604255" w:rsidR="00626835" w:rsidRDefault="00D114AD" w:rsidP="00626835">
            <w:pPr>
              <w:pStyle w:val="ListParagraph"/>
              <w:numPr>
                <w:ilvl w:val="0"/>
                <w:numId w:val="13"/>
              </w:numPr>
            </w:pPr>
            <w:r>
              <w:t>Hospital Management System</w:t>
            </w:r>
          </w:p>
          <w:p w14:paraId="29776CD4" w14:textId="059BA5E1" w:rsidR="00626835" w:rsidRPr="00906BEE" w:rsidRDefault="00D114AD" w:rsidP="007569C1">
            <w:pPr>
              <w:pStyle w:val="ListParagraph"/>
              <w:numPr>
                <w:ilvl w:val="0"/>
                <w:numId w:val="13"/>
              </w:numPr>
            </w:pPr>
            <w:r>
              <w:t>Wrote an algorithm for Vending machine processing</w:t>
            </w:r>
            <w:r w:rsidR="00645283">
              <w:t>.</w:t>
            </w:r>
          </w:p>
          <w:p w14:paraId="354DC1FF" w14:textId="77777777" w:rsidR="002C2CDD" w:rsidRPr="00906BEE" w:rsidRDefault="00FC6E3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25817AE9DD846F18C5DD03EF852AEB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3182C0E" w14:textId="454BCADB" w:rsidR="002C2CDD" w:rsidRPr="00906BEE" w:rsidRDefault="004A53CC" w:rsidP="007569C1">
            <w:pPr>
              <w:pStyle w:val="Heading4"/>
            </w:pPr>
            <w:r>
              <w:t>B’tech</w:t>
            </w:r>
            <w:r w:rsidR="002C2CDD" w:rsidRPr="00906BEE">
              <w:t xml:space="preserve"> • </w:t>
            </w:r>
            <w:r>
              <w:t>2018-22(pursuing)</w:t>
            </w:r>
            <w:r w:rsidR="002C2CDD" w:rsidRPr="00906BEE">
              <w:t xml:space="preserve"> • </w:t>
            </w:r>
            <w:r>
              <w:t>vellore institute of technology</w:t>
            </w:r>
          </w:p>
          <w:p w14:paraId="515ED573" w14:textId="6797F5D9" w:rsidR="002C2CDD" w:rsidRPr="00906BEE" w:rsidRDefault="004A53CC" w:rsidP="007569C1">
            <w:r>
              <w:t xml:space="preserve">CGPA </w:t>
            </w:r>
            <w:r w:rsidR="00D114AD">
              <w:t>(</w:t>
            </w:r>
            <w:r>
              <w:t>3 semesters</w:t>
            </w:r>
            <w:r w:rsidR="00D114AD">
              <w:t>)</w:t>
            </w:r>
            <w:r>
              <w:t xml:space="preserve"> = 8.65</w:t>
            </w:r>
          </w:p>
          <w:p w14:paraId="3E2F77BE" w14:textId="5778DCF5" w:rsidR="002C2CDD" w:rsidRPr="00906BEE" w:rsidRDefault="004A53CC" w:rsidP="007569C1">
            <w:pPr>
              <w:pStyle w:val="Heading4"/>
            </w:pPr>
            <w:r>
              <w:t>Intermediate</w:t>
            </w:r>
            <w:r w:rsidR="002C2CDD" w:rsidRPr="00906BEE">
              <w:t xml:space="preserve"> • </w:t>
            </w:r>
            <w:r>
              <w:t>2018</w:t>
            </w:r>
            <w:r w:rsidR="002C2CDD" w:rsidRPr="00906BEE">
              <w:t xml:space="preserve"> • </w:t>
            </w:r>
            <w:r>
              <w:t>narayana iit academy</w:t>
            </w:r>
          </w:p>
          <w:p w14:paraId="3E119222" w14:textId="68D7BC75" w:rsidR="002C2CDD" w:rsidRDefault="004A53CC" w:rsidP="007569C1">
            <w:r>
              <w:t>Result = 96%</w:t>
            </w:r>
          </w:p>
          <w:p w14:paraId="0B371B32" w14:textId="5C1AFEB1" w:rsidR="004A53CC" w:rsidRDefault="004A53CC" w:rsidP="007569C1"/>
          <w:p w14:paraId="12A9A89E" w14:textId="539B3357" w:rsidR="004A53CC" w:rsidRDefault="004A53CC" w:rsidP="007569C1">
            <w:pPr>
              <w:rPr>
                <w:rStyle w:val="Heading4Char"/>
              </w:rPr>
            </w:pPr>
            <w:r w:rsidRPr="004A53CC">
              <w:rPr>
                <w:rStyle w:val="Heading4Char"/>
              </w:rPr>
              <w:t>10th</w:t>
            </w:r>
            <w:r>
              <w:t xml:space="preserve"> </w:t>
            </w:r>
            <w:r w:rsidRPr="004A53CC">
              <w:rPr>
                <w:rStyle w:val="Heading4Char"/>
              </w:rPr>
              <w:t xml:space="preserve">• </w:t>
            </w:r>
            <w:r>
              <w:rPr>
                <w:rStyle w:val="Heading4Char"/>
              </w:rPr>
              <w:t>2016</w:t>
            </w:r>
            <w:r w:rsidRPr="004A53CC">
              <w:rPr>
                <w:rStyle w:val="Heading4Char"/>
              </w:rPr>
              <w:t xml:space="preserve"> • </w:t>
            </w:r>
            <w:r>
              <w:rPr>
                <w:rStyle w:val="Heading4Char"/>
              </w:rPr>
              <w:t>atkinson sr. sec. school</w:t>
            </w:r>
          </w:p>
          <w:p w14:paraId="3DE9AC29" w14:textId="1E0EB0C3" w:rsidR="00D114AD" w:rsidRPr="00D114AD" w:rsidRDefault="004A53CC" w:rsidP="00D114AD">
            <w:r>
              <w:t>CGPA = 9.8</w:t>
            </w:r>
          </w:p>
        </w:tc>
      </w:tr>
    </w:tbl>
    <w:p w14:paraId="77745753" w14:textId="2983A781" w:rsidR="00D114AD" w:rsidRDefault="00D114AD" w:rsidP="00D114AD">
      <w:pPr>
        <w:pStyle w:val="Heading3"/>
        <w:pBdr>
          <w:bottom w:val="single" w:sz="48" w:space="9" w:color="EA4E4E" w:themeColor="accent1"/>
        </w:pBdr>
      </w:pPr>
      <w:r>
        <w:lastRenderedPageBreak/>
        <w:t>non-technical skills</w:t>
      </w:r>
    </w:p>
    <w:p w14:paraId="60281C7E" w14:textId="52F1C6D0" w:rsidR="00D114AD" w:rsidRDefault="00645283" w:rsidP="00D114AD">
      <w:pPr>
        <w:pStyle w:val="NoSpacing"/>
        <w:numPr>
          <w:ilvl w:val="0"/>
          <w:numId w:val="11"/>
        </w:numPr>
        <w:tabs>
          <w:tab w:val="left" w:pos="3796"/>
        </w:tabs>
      </w:pPr>
      <w:r>
        <w:t>A c</w:t>
      </w:r>
      <w:r w:rsidR="00D114AD">
        <w:t>onfident and optimistic approach to encounter any problem.</w:t>
      </w:r>
    </w:p>
    <w:p w14:paraId="7DD9EE21" w14:textId="77777777" w:rsidR="00D114AD" w:rsidRDefault="00D114AD" w:rsidP="00D114AD">
      <w:pPr>
        <w:pStyle w:val="NoSpacing"/>
        <w:numPr>
          <w:ilvl w:val="0"/>
          <w:numId w:val="11"/>
        </w:numPr>
        <w:tabs>
          <w:tab w:val="left" w:pos="3796"/>
        </w:tabs>
      </w:pPr>
      <w:r>
        <w:t>Avid debater</w:t>
      </w:r>
    </w:p>
    <w:p w14:paraId="2C915875" w14:textId="26B8BAE6" w:rsidR="00D114AD" w:rsidRDefault="00D114AD" w:rsidP="00D114AD">
      <w:pPr>
        <w:pStyle w:val="NoSpacing"/>
        <w:numPr>
          <w:ilvl w:val="0"/>
          <w:numId w:val="11"/>
        </w:numPr>
        <w:tabs>
          <w:tab w:val="left" w:pos="3796"/>
        </w:tabs>
      </w:pPr>
      <w:r>
        <w:t xml:space="preserve">Blogger on a </w:t>
      </w:r>
      <w:proofErr w:type="gramStart"/>
      <w:r>
        <w:t>medium</w:t>
      </w:r>
      <w:r w:rsidR="00B91E6F">
        <w:t xml:space="preserve">  (</w:t>
      </w:r>
      <w:proofErr w:type="gramEnd"/>
      <w:r w:rsidR="00B91E6F">
        <w:t>adornnembellish.blogspot.com)</w:t>
      </w:r>
    </w:p>
    <w:p w14:paraId="5EB8F66B" w14:textId="0B45AECB" w:rsidR="00D114AD" w:rsidRDefault="00D114AD" w:rsidP="00D114AD">
      <w:pPr>
        <w:pStyle w:val="NoSpacing"/>
        <w:numPr>
          <w:ilvl w:val="0"/>
          <w:numId w:val="11"/>
        </w:numPr>
        <w:tabs>
          <w:tab w:val="left" w:pos="3796"/>
        </w:tabs>
      </w:pPr>
      <w:r>
        <w:t>Possess excellent interpersonal skills</w:t>
      </w:r>
    </w:p>
    <w:p w14:paraId="0B4F4CC2" w14:textId="6D87F1F9" w:rsidR="00D114AD" w:rsidRDefault="00645283" w:rsidP="00D114AD">
      <w:pPr>
        <w:pStyle w:val="NoSpacing"/>
        <w:numPr>
          <w:ilvl w:val="0"/>
          <w:numId w:val="11"/>
        </w:numPr>
        <w:tabs>
          <w:tab w:val="left" w:pos="3796"/>
        </w:tabs>
      </w:pPr>
      <w:r>
        <w:t>Possess incredible writing skills</w:t>
      </w:r>
    </w:p>
    <w:p w14:paraId="135ACDC7" w14:textId="69B361E6" w:rsidR="00645283" w:rsidRDefault="00645283" w:rsidP="00D114AD">
      <w:pPr>
        <w:pStyle w:val="NoSpacing"/>
        <w:numPr>
          <w:ilvl w:val="0"/>
          <w:numId w:val="11"/>
        </w:numPr>
        <w:tabs>
          <w:tab w:val="left" w:pos="3796"/>
        </w:tabs>
      </w:pPr>
      <w:r>
        <w:t>Passionate about aptitude and reasoning</w:t>
      </w:r>
    </w:p>
    <w:p w14:paraId="53F7EADE" w14:textId="1E5F7467" w:rsidR="00B91E6F" w:rsidRDefault="00B91E6F" w:rsidP="00B91E6F">
      <w:pPr>
        <w:pStyle w:val="NoSpacing"/>
        <w:numPr>
          <w:ilvl w:val="0"/>
          <w:numId w:val="11"/>
        </w:numPr>
        <w:tabs>
          <w:tab w:val="left" w:pos="3796"/>
        </w:tabs>
      </w:pPr>
      <w:r>
        <w:t>Passionate about reading, singing, writing.</w:t>
      </w:r>
    </w:p>
    <w:p w14:paraId="6E2DC614" w14:textId="7C03F144" w:rsidR="00F9465B" w:rsidRDefault="00F9465B" w:rsidP="00645283">
      <w:pPr>
        <w:pStyle w:val="NoSpacing"/>
        <w:tabs>
          <w:tab w:val="left" w:pos="3796"/>
        </w:tabs>
        <w:ind w:left="360"/>
      </w:pPr>
    </w:p>
    <w:sectPr w:rsidR="00F9465B" w:rsidSect="00EF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C1C5" w14:textId="77777777" w:rsidR="00FC6E32" w:rsidRDefault="00FC6E32" w:rsidP="00713050">
      <w:pPr>
        <w:spacing w:line="240" w:lineRule="auto"/>
      </w:pPr>
      <w:r>
        <w:separator/>
      </w:r>
    </w:p>
  </w:endnote>
  <w:endnote w:type="continuationSeparator" w:id="0">
    <w:p w14:paraId="1254DD36" w14:textId="77777777" w:rsidR="00FC6E32" w:rsidRDefault="00FC6E3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68043" w14:textId="77777777" w:rsidR="00645283" w:rsidRDefault="00645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D114AD" w14:paraId="72BB736A" w14:textId="77777777" w:rsidTr="00C7543F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7E4EF0" w14:textId="77777777" w:rsidR="00D114AD" w:rsidRDefault="00D114AD" w:rsidP="00D114AD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0B2D72F" wp14:editId="57F6017C">
                    <wp:extent cx="329184" cy="329184"/>
                    <wp:effectExtent l="0" t="0" r="0" b="0"/>
                    <wp:docPr id="5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3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26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1C5114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4jQazLggAABQ5AAAOAAAAAAAAAAAAAAAAAC4CAABkcnMvZTJvRG9j&#10;LnhtbFBLAQItABQABgAIAAAAIQBoRxvQ2AAAAAMBAAAPAAAAAAAAAAAAAAAAAIgKAABkcnMvZG93&#10;bnJldi54bWxQSwUGAAAAAAQABADzAAAAjQsAAAAA&#10;">
                    <o:lock v:ext="edit" aspectratio="t"/>
                    <v:oval id="Oval 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ea4e4e [3204]" stroked="f" strokeweight="1pt">
                      <v:stroke joinstyle="miter"/>
                    </v:oval>
                    <v:group id="Group 1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zvxAAAANsAAAAPAAAAZHJzL2Rvd25yZXYueG1sRI9Pa8JA&#10;FMTvhX6H5RW8NZtGk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D4kXO/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6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A70E27" w14:textId="77777777" w:rsidR="00D114AD" w:rsidRDefault="00D114AD" w:rsidP="00D114AD">
          <w:pPr>
            <w:pStyle w:val="Footer"/>
            <w:jc w:val="left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3A3E2F8" wp14:editId="1146ED4F">
                    <wp:simplePos x="0" y="0"/>
                    <wp:positionH relativeFrom="column">
                      <wp:posOffset>997066</wp:posOffset>
                    </wp:positionH>
                    <wp:positionV relativeFrom="paragraph">
                      <wp:posOffset>0</wp:posOffset>
                    </wp:positionV>
                    <wp:extent cx="328930" cy="328930"/>
                    <wp:effectExtent l="0" t="0" r="13970" b="13970"/>
                    <wp:wrapTight wrapText="bothSides">
                      <wp:wrapPolygon edited="0">
                        <wp:start x="3753" y="0"/>
                        <wp:lineTo x="0" y="3753"/>
                        <wp:lineTo x="0" y="16263"/>
                        <wp:lineTo x="1251" y="20015"/>
                        <wp:lineTo x="3753" y="21266"/>
                        <wp:lineTo x="18764" y="21266"/>
                        <wp:lineTo x="21266" y="17514"/>
                        <wp:lineTo x="21266" y="3753"/>
                        <wp:lineTo x="17514" y="0"/>
                        <wp:lineTo x="3753" y="0"/>
                      </wp:wrapPolygon>
                    </wp:wrapTight>
                    <wp:docPr id="34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5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3880089" id="Group 10" o:spid="_x0000_s1026" style="position:absolute;margin-left:78.5pt;margin-top:0;width:25.9pt;height:25.9pt;z-index:-251654144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D6B427" w14:textId="77777777" w:rsidR="00D114AD" w:rsidRDefault="00D114AD" w:rsidP="00D114AD">
          <w:pPr>
            <w:pStyle w:val="Footer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CA08AB" w14:textId="77777777" w:rsidR="00D114AD" w:rsidRDefault="00D114AD" w:rsidP="00D114AD">
          <w:pPr>
            <w:pStyle w:val="Footer"/>
            <w:tabs>
              <w:tab w:val="left" w:pos="436"/>
              <w:tab w:val="center" w:pos="1199"/>
            </w:tabs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0A9F6D" wp14:editId="57930D7C">
                    <wp:extent cx="329184" cy="329184"/>
                    <wp:effectExtent l="0" t="0" r="13970" b="13970"/>
                    <wp:docPr id="45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6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1C3873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/QqaOLkRAADnYwAADgAAAAAAAAAAAAAAAAAuAgAAZHJzL2Uyb0RvYy54bWxQSwEC&#10;LQAUAAYACAAAACEAaEcb0NgAAAADAQAADwAAAAAAAAAAAAAAAAATFAAAZHJzL2Rvd25yZXYueG1s&#10;UEsFBgAAAAAEAAQA8wAAABg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114AD" w14:paraId="190934A1" w14:textId="77777777" w:rsidTr="00C7543F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id w:val="1462687192"/>
            <w:placeholder>
              <w:docPart w:val="60C5EB01669B4F42ADA84AF0459DA240"/>
            </w:placeholder>
            <w:temporary/>
            <w:showingPlcHdr/>
            <w15:appearance w15:val="hidden"/>
          </w:sdtPr>
          <w:sdtEndPr/>
          <w:sdtContent>
            <w:p w14:paraId="1C47ADE9" w14:textId="77777777" w:rsidR="00D114AD" w:rsidRDefault="00D114AD" w:rsidP="00D114AD">
              <w:pPr>
                <w:pStyle w:val="Footer"/>
              </w:pPr>
              <w:r>
                <w:t>Email</w:t>
              </w:r>
            </w:p>
          </w:sdtContent>
        </w:sdt>
        <w:p w14:paraId="04E775A0" w14:textId="77777777" w:rsidR="00D114AD" w:rsidRPr="00CA3DF1" w:rsidRDefault="00D114AD" w:rsidP="00D114AD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E983485" w14:textId="77777777" w:rsidR="00D114AD" w:rsidRPr="00C2098A" w:rsidRDefault="00D114AD" w:rsidP="00D114AD">
          <w:pPr>
            <w:pStyle w:val="Footer"/>
            <w:tabs>
              <w:tab w:val="right" w:pos="2398"/>
            </w:tabs>
            <w:jc w:val="left"/>
          </w:pPr>
          <w:r>
            <w:t xml:space="preserve">                      </w:t>
          </w:r>
          <w:sdt>
            <w:sdtPr>
              <w:id w:val="403806082"/>
              <w:temporary/>
              <w:showingPlcHdr/>
              <w15:appearance w15:val="hidden"/>
            </w:sdtPr>
            <w:sdtEndPr/>
            <w:sdtContent>
              <w:r>
                <w:t>Telephone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7023B166" w14:textId="77777777" w:rsidR="00D114AD" w:rsidRPr="00C2098A" w:rsidRDefault="00D114AD" w:rsidP="00D114AD">
          <w:pPr>
            <w:pStyle w:val="Footer"/>
            <w:jc w:val="left"/>
          </w:pPr>
        </w:p>
      </w:tc>
      <w:sdt>
        <w:sdtPr>
          <w:id w:val="-1202787954"/>
          <w:temporary/>
          <w:showingPlcHdr/>
          <w15:appearance w15:val="hidden"/>
        </w:sdtPr>
        <w:sdtEndPr/>
        <w:sdtContent>
          <w:tc>
            <w:tcPr>
              <w:tcW w:w="2628" w:type="dxa"/>
              <w:tcMar>
                <w:top w:w="144" w:type="dxa"/>
                <w:left w:w="115" w:type="dxa"/>
                <w:right w:w="115" w:type="dxa"/>
              </w:tcMar>
            </w:tcPr>
            <w:p w14:paraId="24598327" w14:textId="77777777" w:rsidR="00D114AD" w:rsidRPr="00C2098A" w:rsidRDefault="00D114AD" w:rsidP="00D114AD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1134C694" w14:textId="77777777" w:rsidR="00D114AD" w:rsidRDefault="00D114AD" w:rsidP="00D114AD">
    <w:pPr>
      <w:pStyle w:val="Footer"/>
      <w:tabs>
        <w:tab w:val="left" w:pos="1440"/>
        <w:tab w:val="left" w:pos="6055"/>
        <w:tab w:val="left" w:pos="6131"/>
        <w:tab w:val="left" w:pos="9535"/>
      </w:tabs>
      <w:ind w:left="2880" w:hanging="2880"/>
      <w:jc w:val="left"/>
    </w:pPr>
    <w:r>
      <w:rPr>
        <w:caps w:val="0"/>
      </w:rPr>
      <w:t xml:space="preserve">sk.farina1214@gmail.com </w:t>
    </w:r>
    <w:r>
      <w:tab/>
      <w:t xml:space="preserve">                +91 7032509308                             </w:t>
    </w:r>
    <w:r>
      <w:rPr>
        <w:rStyle w:val="vanity-namedomain"/>
        <w:rFonts w:ascii="Segoe UI" w:hAnsi="Segoe UI" w:cs="Segoe UI"/>
        <w:caps w:val="0"/>
        <w:bdr w:val="none" w:sz="0" w:space="0" w:color="auto" w:frame="1"/>
        <w:shd w:val="clear" w:color="auto" w:fill="FFFFFF"/>
      </w:rPr>
      <w:t>www.linkedin.com/in/</w:t>
    </w:r>
    <w:r>
      <w:rPr>
        <w:rStyle w:val="vanity-namedisplay-name"/>
        <w:rFonts w:ascii="Segoe UI" w:hAnsi="Segoe UI" w:cs="Segoe UI"/>
        <w:caps w:val="0"/>
        <w:bdr w:val="none" w:sz="0" w:space="0" w:color="auto" w:frame="1"/>
        <w:shd w:val="clear" w:color="auto" w:fill="FFFFFF"/>
      </w:rPr>
      <w:t>fareena-shaik</w:t>
    </w:r>
  </w:p>
  <w:p w14:paraId="7167ED68" w14:textId="465AFC8C" w:rsidR="00C2098A" w:rsidRPr="00D114AD" w:rsidRDefault="00C2098A" w:rsidP="00D11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365F9C8" w14:textId="77777777" w:rsidTr="00D114A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EF3D37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43EE388" wp14:editId="2BABD7B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8B715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0C32D0" w14:textId="77777777" w:rsidR="00217980" w:rsidRDefault="0090515F" w:rsidP="0090515F">
          <w:pPr>
            <w:pStyle w:val="Footer"/>
            <w:jc w:val="left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7F2BF8" wp14:editId="7BC6B48A">
                    <wp:simplePos x="0" y="0"/>
                    <wp:positionH relativeFrom="column">
                      <wp:posOffset>997066</wp:posOffset>
                    </wp:positionH>
                    <wp:positionV relativeFrom="paragraph">
                      <wp:posOffset>0</wp:posOffset>
                    </wp:positionV>
                    <wp:extent cx="328930" cy="328930"/>
                    <wp:effectExtent l="0" t="0" r="13970" b="13970"/>
                    <wp:wrapTight wrapText="bothSides">
                      <wp:wrapPolygon edited="0">
                        <wp:start x="3753" y="0"/>
                        <wp:lineTo x="0" y="3753"/>
                        <wp:lineTo x="0" y="16263"/>
                        <wp:lineTo x="1251" y="20015"/>
                        <wp:lineTo x="3753" y="21266"/>
                        <wp:lineTo x="18764" y="21266"/>
                        <wp:lineTo x="21266" y="17514"/>
                        <wp:lineTo x="21266" y="3753"/>
                        <wp:lineTo x="17514" y="0"/>
                        <wp:lineTo x="3753" y="0"/>
                      </wp:wrapPolygon>
                    </wp:wrapTight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AFE74ED" id="Group 10" o:spid="_x0000_s1026" style="position:absolute;margin-left:78.5pt;margin-top:0;width:25.9pt;height:25.9pt;z-index:-251656192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060226" w14:textId="77777777" w:rsidR="00217980" w:rsidRDefault="00217980" w:rsidP="0090515F">
          <w:pPr>
            <w:pStyle w:val="Footer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8D2235" w14:textId="77777777" w:rsidR="00217980" w:rsidRDefault="00217980" w:rsidP="0090515F">
          <w:pPr>
            <w:pStyle w:val="Footer"/>
            <w:tabs>
              <w:tab w:val="left" w:pos="436"/>
              <w:tab w:val="center" w:pos="1199"/>
            </w:tabs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08FE42" wp14:editId="210EE1A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263346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C1B2218" w14:textId="77777777" w:rsidTr="00D114AD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id w:val="206994694"/>
            <w:placeholder>
              <w:docPart w:val="02EEB3AA2D424154A843BAEA2E2AB516"/>
            </w:placeholder>
            <w:temporary/>
            <w:showingPlcHdr/>
            <w15:appearance w15:val="hidden"/>
          </w:sdtPr>
          <w:sdtEndPr/>
          <w:sdtContent>
            <w:p w14:paraId="5A2C6624" w14:textId="77777777" w:rsidR="00811117" w:rsidRDefault="00B76A83" w:rsidP="003C5528">
              <w:pPr>
                <w:pStyle w:val="Footer"/>
              </w:pPr>
              <w:r>
                <w:t>Email</w:t>
              </w:r>
            </w:p>
          </w:sdtContent>
        </w:sdt>
        <w:p w14:paraId="74574FE9" w14:textId="77777777" w:rsidR="002B5AB5" w:rsidRPr="00CA3DF1" w:rsidRDefault="002B5AB5" w:rsidP="003C5528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4A19FDE" w14:textId="77777777" w:rsidR="00811117" w:rsidRPr="00C2098A" w:rsidRDefault="0090515F" w:rsidP="0090515F">
          <w:pPr>
            <w:pStyle w:val="Footer"/>
            <w:tabs>
              <w:tab w:val="right" w:pos="2398"/>
            </w:tabs>
            <w:jc w:val="left"/>
          </w:pPr>
          <w:r>
            <w:t xml:space="preserve">                      </w:t>
          </w:r>
          <w:sdt>
            <w:sdtPr>
              <w:id w:val="1734046813"/>
              <w:temporary/>
              <w:showingPlcHdr/>
              <w15:appearance w15:val="hidden"/>
            </w:sdtPr>
            <w:sdtEndPr/>
            <w:sdtContent>
              <w:r>
                <w:t>Telephone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77EFC29" w14:textId="77777777" w:rsidR="00811117" w:rsidRPr="00C2098A" w:rsidRDefault="00811117" w:rsidP="0090515F">
          <w:pPr>
            <w:pStyle w:val="Footer"/>
            <w:jc w:val="left"/>
          </w:pPr>
        </w:p>
      </w:tc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8" w:type="dxa"/>
              <w:tcMar>
                <w:top w:w="144" w:type="dxa"/>
                <w:left w:w="115" w:type="dxa"/>
                <w:right w:w="115" w:type="dxa"/>
              </w:tcMar>
            </w:tcPr>
            <w:p w14:paraId="3D9C9C0B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77F7D339" w14:textId="777FD2B8" w:rsidR="00217980" w:rsidRDefault="002B5AB5" w:rsidP="00645283">
    <w:pPr>
      <w:pStyle w:val="Footer"/>
      <w:tabs>
        <w:tab w:val="left" w:pos="1440"/>
        <w:tab w:val="left" w:pos="6055"/>
        <w:tab w:val="left" w:pos="6131"/>
        <w:tab w:val="left" w:pos="9535"/>
      </w:tabs>
      <w:ind w:left="2880" w:hanging="2880"/>
      <w:jc w:val="left"/>
      <w:rPr>
        <w:rStyle w:val="vanity-namedisplay-name"/>
        <w:rFonts w:ascii="Segoe UI" w:hAnsi="Segoe UI" w:cs="Segoe UI"/>
        <w:b/>
        <w:bCs/>
        <w:caps w:val="0"/>
        <w:bdr w:val="none" w:sz="0" w:space="0" w:color="auto" w:frame="1"/>
        <w:shd w:val="clear" w:color="auto" w:fill="FFFFFF"/>
      </w:rPr>
    </w:pPr>
    <w:r>
      <w:rPr>
        <w:caps w:val="0"/>
      </w:rPr>
      <w:t>sk.farina1214@gmail.com</w:t>
    </w:r>
    <w:r w:rsidR="0090515F">
      <w:rPr>
        <w:caps w:val="0"/>
      </w:rPr>
      <w:t xml:space="preserve"> </w:t>
    </w:r>
    <w:r>
      <w:tab/>
    </w:r>
    <w:r w:rsidR="0090515F">
      <w:t xml:space="preserve">                </w:t>
    </w:r>
    <w:r>
      <w:t>+91 7032509308</w:t>
    </w:r>
    <w:r w:rsidR="0090515F">
      <w:t xml:space="preserve">                     </w:t>
    </w:r>
    <w:r w:rsidR="00645283">
      <w:t xml:space="preserve"> </w:t>
    </w:r>
    <w:r w:rsidR="0090515F">
      <w:t xml:space="preserve"> </w:t>
    </w:r>
    <w:hyperlink r:id="rId1" w:history="1">
      <w:r w:rsidR="00645283" w:rsidRPr="00645283">
        <w:rPr>
          <w:rStyle w:val="Hyperlink"/>
          <w:rFonts w:cs="Segoe UI"/>
          <w:caps w:val="0"/>
          <w:bdr w:val="none" w:sz="0" w:space="0" w:color="auto" w:frame="1"/>
          <w:shd w:val="clear" w:color="auto" w:fill="FFFFFF"/>
        </w:rPr>
        <w:t>www.linkedin.com/in/fareena-shaik</w:t>
      </w:r>
    </w:hyperlink>
  </w:p>
  <w:p w14:paraId="4F5FBE1A" w14:textId="2D4B86AF" w:rsidR="00645283" w:rsidRPr="00645283" w:rsidRDefault="00645283" w:rsidP="00645283">
    <w:pPr>
      <w:pStyle w:val="Footer"/>
      <w:tabs>
        <w:tab w:val="left" w:pos="1440"/>
        <w:tab w:val="left" w:pos="6055"/>
        <w:tab w:val="left" w:pos="6131"/>
        <w:tab w:val="left" w:pos="9535"/>
      </w:tabs>
      <w:ind w:left="2880" w:hanging="2880"/>
      <w:jc w:val="left"/>
      <w:rPr>
        <w:caps w:val="0"/>
      </w:rPr>
    </w:pPr>
    <w:r w:rsidRPr="00645283">
      <w:rPr>
        <w:rStyle w:val="vanity-namedisplay-name"/>
        <w:rFonts w:cs="Segoe UI"/>
        <w:caps w:val="0"/>
        <w:bdr w:val="none" w:sz="0" w:space="0" w:color="auto" w:frame="1"/>
        <w:shd w:val="clear" w:color="auto" w:fill="FFFFFF"/>
      </w:rPr>
      <w:t>fareenashaik12@gmail.com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888F" w14:textId="77777777" w:rsidR="00FC6E32" w:rsidRDefault="00FC6E32" w:rsidP="00713050">
      <w:pPr>
        <w:spacing w:line="240" w:lineRule="auto"/>
      </w:pPr>
      <w:r>
        <w:separator/>
      </w:r>
    </w:p>
  </w:footnote>
  <w:footnote w:type="continuationSeparator" w:id="0">
    <w:p w14:paraId="211ACE45" w14:textId="77777777" w:rsidR="00FC6E32" w:rsidRDefault="00FC6E3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F8BF5" w14:textId="77777777" w:rsidR="00645283" w:rsidRDefault="00645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A81B" w14:textId="77777777" w:rsidR="00645283" w:rsidRDefault="006452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7C4E" w14:textId="77777777" w:rsidR="00645283" w:rsidRDefault="006452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C40C8"/>
    <w:multiLevelType w:val="hybridMultilevel"/>
    <w:tmpl w:val="0308C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A5CBB"/>
    <w:multiLevelType w:val="hybridMultilevel"/>
    <w:tmpl w:val="6A84D8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065A76"/>
    <w:multiLevelType w:val="hybridMultilevel"/>
    <w:tmpl w:val="5754A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DYxMjCxtLQ0sTBX0lEKTi0uzszPAykwrgUAhFf5rCwAAAA="/>
  </w:docVars>
  <w:rsids>
    <w:rsidRoot w:val="002B5AB5"/>
    <w:rsid w:val="00091382"/>
    <w:rsid w:val="000A07DA"/>
    <w:rsid w:val="000A2BFA"/>
    <w:rsid w:val="000B0619"/>
    <w:rsid w:val="000B61CA"/>
    <w:rsid w:val="000D5100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B5AB5"/>
    <w:rsid w:val="002C2CDD"/>
    <w:rsid w:val="002D45C6"/>
    <w:rsid w:val="002F03FA"/>
    <w:rsid w:val="00313E86"/>
    <w:rsid w:val="00333CD3"/>
    <w:rsid w:val="00340365"/>
    <w:rsid w:val="00342B64"/>
    <w:rsid w:val="00346986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53CC"/>
    <w:rsid w:val="00523479"/>
    <w:rsid w:val="00543DB7"/>
    <w:rsid w:val="005729B0"/>
    <w:rsid w:val="00583E4F"/>
    <w:rsid w:val="00626835"/>
    <w:rsid w:val="00641630"/>
    <w:rsid w:val="00645283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C7EF1"/>
    <w:rsid w:val="007D2696"/>
    <w:rsid w:val="007D2FD2"/>
    <w:rsid w:val="007D406E"/>
    <w:rsid w:val="007D6458"/>
    <w:rsid w:val="00811117"/>
    <w:rsid w:val="00823C54"/>
    <w:rsid w:val="00841146"/>
    <w:rsid w:val="0088504C"/>
    <w:rsid w:val="0089186D"/>
    <w:rsid w:val="0089382B"/>
    <w:rsid w:val="008A1907"/>
    <w:rsid w:val="008C6BCA"/>
    <w:rsid w:val="008C7B50"/>
    <w:rsid w:val="008E4B30"/>
    <w:rsid w:val="0090515F"/>
    <w:rsid w:val="00906BEE"/>
    <w:rsid w:val="009243E7"/>
    <w:rsid w:val="00985D58"/>
    <w:rsid w:val="009B3C40"/>
    <w:rsid w:val="009E21FD"/>
    <w:rsid w:val="009E571D"/>
    <w:rsid w:val="009F7AD9"/>
    <w:rsid w:val="00A42540"/>
    <w:rsid w:val="00A50939"/>
    <w:rsid w:val="00A71879"/>
    <w:rsid w:val="00A83413"/>
    <w:rsid w:val="00AA6A40"/>
    <w:rsid w:val="00AA75F6"/>
    <w:rsid w:val="00AD00FD"/>
    <w:rsid w:val="00AF0A8E"/>
    <w:rsid w:val="00B27019"/>
    <w:rsid w:val="00B5664D"/>
    <w:rsid w:val="00B76A83"/>
    <w:rsid w:val="00B91E6F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114AD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9465B"/>
    <w:rsid w:val="00FC6E3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23A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vanity-namedomain">
    <w:name w:val="vanity-name__domain"/>
    <w:basedOn w:val="DefaultParagraphFont"/>
    <w:rsid w:val="0090515F"/>
  </w:style>
  <w:style w:type="character" w:customStyle="1" w:styleId="vanity-namedisplay-name">
    <w:name w:val="vanity-name__display-name"/>
    <w:basedOn w:val="DefaultParagraphFont"/>
    <w:rsid w:val="0090515F"/>
  </w:style>
  <w:style w:type="character" w:styleId="UnresolvedMention">
    <w:name w:val="Unresolved Mention"/>
    <w:basedOn w:val="DefaultParagraphFont"/>
    <w:uiPriority w:val="99"/>
    <w:semiHidden/>
    <w:unhideWhenUsed/>
    <w:rsid w:val="0090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fareena-shai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fa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6A65091314BDA998C3C7C9752D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339E-042B-422D-B7AA-14041980B724}"/>
      </w:docPartPr>
      <w:docPartBody>
        <w:p w:rsidR="005E0512" w:rsidRDefault="00E13621">
          <w:pPr>
            <w:pStyle w:val="1C56A65091314BDA998C3C7C9752DC1F"/>
          </w:pPr>
          <w:r w:rsidRPr="00906BEE">
            <w:t>Objective</w:t>
          </w:r>
        </w:p>
      </w:docPartBody>
    </w:docPart>
    <w:docPart>
      <w:docPartPr>
        <w:name w:val="AA9DC21DE90C40E7A8800E95A467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B2B9-533F-43B0-A4D6-5B2088BE95A6}"/>
      </w:docPartPr>
      <w:docPartBody>
        <w:p w:rsidR="005E0512" w:rsidRDefault="00E13621">
          <w:pPr>
            <w:pStyle w:val="AA9DC21DE90C40E7A8800E95A467F630"/>
          </w:pPr>
          <w:r w:rsidRPr="00906BEE">
            <w:t>Skills</w:t>
          </w:r>
        </w:p>
      </w:docPartBody>
    </w:docPart>
    <w:docPart>
      <w:docPartPr>
        <w:name w:val="70892EDB44D84917ADD34DB30E1C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E3928-14D2-4C48-8000-8FD1147ADEDB}"/>
      </w:docPartPr>
      <w:docPartBody>
        <w:p w:rsidR="005E0512" w:rsidRDefault="00E13621">
          <w:pPr>
            <w:pStyle w:val="70892EDB44D84917ADD34DB30E1C3DD8"/>
          </w:pPr>
          <w:r>
            <w:t>Your name</w:t>
          </w:r>
        </w:p>
      </w:docPartBody>
    </w:docPart>
    <w:docPart>
      <w:docPartPr>
        <w:name w:val="425817AE9DD846F18C5DD03EF852A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3CC43-0191-4476-A430-CF235F523430}"/>
      </w:docPartPr>
      <w:docPartBody>
        <w:p w:rsidR="005E0512" w:rsidRDefault="00E13621">
          <w:pPr>
            <w:pStyle w:val="425817AE9DD846F18C5DD03EF852AEBF"/>
          </w:pPr>
          <w:r w:rsidRPr="00906BEE">
            <w:t>Education</w:t>
          </w:r>
        </w:p>
      </w:docPartBody>
    </w:docPart>
    <w:docPart>
      <w:docPartPr>
        <w:name w:val="02EEB3AA2D424154A843BAEA2E2AB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FC856-BAF8-475F-BC22-DC033624B315}"/>
      </w:docPartPr>
      <w:docPartBody>
        <w:p w:rsidR="005E0512" w:rsidRDefault="00E13621">
          <w:pPr>
            <w:pStyle w:val="02EEB3AA2D424154A843BAEA2E2AB516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60C5EB01669B4F42ADA84AF0459DA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1473A-1C84-47AC-84F7-B736D357E12B}"/>
      </w:docPartPr>
      <w:docPartBody>
        <w:p w:rsidR="00941372" w:rsidRDefault="005E0512" w:rsidP="005E0512">
          <w:pPr>
            <w:pStyle w:val="60C5EB01669B4F42ADA84AF0459DA240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5EA157253FCE4F529EB34983182AA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6EC3-9F8B-4AB7-9C49-147B364560F8}"/>
      </w:docPartPr>
      <w:docPartBody>
        <w:p w:rsidR="00941372" w:rsidRDefault="005E0512" w:rsidP="005E0512">
          <w:pPr>
            <w:pStyle w:val="5EA157253FCE4F529EB34983182AA172"/>
          </w:pPr>
          <w:r w:rsidRPr="007D6458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21"/>
    <w:rsid w:val="002F7D71"/>
    <w:rsid w:val="005E0512"/>
    <w:rsid w:val="00941372"/>
    <w:rsid w:val="00B6797A"/>
    <w:rsid w:val="00E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153F9EEBC49DEB40C2EE2CAB33626">
    <w:name w:val="1EE153F9EEBC49DEB40C2EE2CAB33626"/>
  </w:style>
  <w:style w:type="paragraph" w:customStyle="1" w:styleId="1C56A65091314BDA998C3C7C9752DC1F">
    <w:name w:val="1C56A65091314BDA998C3C7C9752DC1F"/>
  </w:style>
  <w:style w:type="paragraph" w:customStyle="1" w:styleId="0551CD506EDB463F9CDA96D17F8E641C">
    <w:name w:val="0551CD506EDB463F9CDA96D17F8E641C"/>
  </w:style>
  <w:style w:type="paragraph" w:customStyle="1" w:styleId="AA9DC21DE90C40E7A8800E95A467F630">
    <w:name w:val="AA9DC21DE90C40E7A8800E95A467F630"/>
  </w:style>
  <w:style w:type="paragraph" w:customStyle="1" w:styleId="972DA14406CC4A12849CCDE6F5CD8DC4">
    <w:name w:val="972DA14406CC4A12849CCDE6F5CD8DC4"/>
  </w:style>
  <w:style w:type="paragraph" w:customStyle="1" w:styleId="70892EDB44D84917ADD34DB30E1C3DD8">
    <w:name w:val="70892EDB44D84917ADD34DB30E1C3DD8"/>
  </w:style>
  <w:style w:type="paragraph" w:customStyle="1" w:styleId="C2DE4226592F4A52805E9D829CA6382B">
    <w:name w:val="C2DE4226592F4A52805E9D829CA6382B"/>
  </w:style>
  <w:style w:type="paragraph" w:customStyle="1" w:styleId="3D5E90BF1502419B92DEF6358DD00BFE">
    <w:name w:val="3D5E90BF1502419B92DEF6358DD00BFE"/>
  </w:style>
  <w:style w:type="paragraph" w:customStyle="1" w:styleId="C53949A30B0E4751A5EFCFCA08869B39">
    <w:name w:val="C53949A30B0E4751A5EFCFCA08869B39"/>
  </w:style>
  <w:style w:type="paragraph" w:customStyle="1" w:styleId="3122F57359214C37A366624D9DC926FA">
    <w:name w:val="3122F57359214C37A366624D9DC926FA"/>
  </w:style>
  <w:style w:type="paragraph" w:customStyle="1" w:styleId="8BA2CF8F01354316B8E04593397F2405">
    <w:name w:val="8BA2CF8F01354316B8E04593397F2405"/>
  </w:style>
  <w:style w:type="paragraph" w:customStyle="1" w:styleId="5BE7E980B6B14575B4D045FC48D0D874">
    <w:name w:val="5BE7E980B6B14575B4D045FC48D0D874"/>
  </w:style>
  <w:style w:type="paragraph" w:customStyle="1" w:styleId="637F3F80C07B42178C3AFF50F95A72DE">
    <w:name w:val="637F3F80C07B42178C3AFF50F95A72DE"/>
  </w:style>
  <w:style w:type="paragraph" w:customStyle="1" w:styleId="5FF2F864CBE0467B94DD7FC0D761C8D2">
    <w:name w:val="5FF2F864CBE0467B94DD7FC0D761C8D2"/>
  </w:style>
  <w:style w:type="paragraph" w:customStyle="1" w:styleId="70B94A8DDE394F27B001481AB8CE06E6">
    <w:name w:val="70B94A8DDE394F27B001481AB8CE06E6"/>
  </w:style>
  <w:style w:type="paragraph" w:customStyle="1" w:styleId="EFE5A98589654BB4AFD68F4D0EF3A563">
    <w:name w:val="EFE5A98589654BB4AFD68F4D0EF3A563"/>
  </w:style>
  <w:style w:type="paragraph" w:customStyle="1" w:styleId="80B902CD0C01495D8C979592982C0FFC">
    <w:name w:val="80B902CD0C01495D8C979592982C0FFC"/>
  </w:style>
  <w:style w:type="paragraph" w:customStyle="1" w:styleId="3B363662D3A7414681C711A468188D9A">
    <w:name w:val="3B363662D3A7414681C711A468188D9A"/>
  </w:style>
  <w:style w:type="paragraph" w:customStyle="1" w:styleId="98A3872F0BBF46FDA064C19A566A4DD7">
    <w:name w:val="98A3872F0BBF46FDA064C19A566A4DD7"/>
  </w:style>
  <w:style w:type="paragraph" w:customStyle="1" w:styleId="425817AE9DD846F18C5DD03EF852AEBF">
    <w:name w:val="425817AE9DD846F18C5DD03EF852AEBF"/>
  </w:style>
  <w:style w:type="paragraph" w:customStyle="1" w:styleId="70D3C582861A4B1EB4B75084A425A9D7">
    <w:name w:val="70D3C582861A4B1EB4B75084A425A9D7"/>
  </w:style>
  <w:style w:type="paragraph" w:customStyle="1" w:styleId="32922108E4624AE881FD0757B3592D2A">
    <w:name w:val="32922108E4624AE881FD0757B3592D2A"/>
  </w:style>
  <w:style w:type="paragraph" w:customStyle="1" w:styleId="3637E2AE497343DCB5C56783648AF5DB">
    <w:name w:val="3637E2AE497343DCB5C56783648AF5DB"/>
  </w:style>
  <w:style w:type="paragraph" w:customStyle="1" w:styleId="0AC41A79A82345A38AA953391621812A">
    <w:name w:val="0AC41A79A82345A38AA953391621812A"/>
  </w:style>
  <w:style w:type="paragraph" w:customStyle="1" w:styleId="8CFA8528F9834A109939538E01DEBD59">
    <w:name w:val="8CFA8528F9834A109939538E01DEBD59"/>
  </w:style>
  <w:style w:type="paragraph" w:customStyle="1" w:styleId="E5B6F7BE801541258D60114AA5C606D6">
    <w:name w:val="E5B6F7BE801541258D60114AA5C606D6"/>
  </w:style>
  <w:style w:type="paragraph" w:customStyle="1" w:styleId="5733F96CDF734921B57B675CDC20A155">
    <w:name w:val="5733F96CDF734921B57B675CDC20A155"/>
  </w:style>
  <w:style w:type="paragraph" w:customStyle="1" w:styleId="E482752DEE874DA890967469044BA968">
    <w:name w:val="E482752DEE874DA890967469044BA968"/>
  </w:style>
  <w:style w:type="paragraph" w:customStyle="1" w:styleId="8A1CBE424E204FD4A22C5199D698A933">
    <w:name w:val="8A1CBE424E204FD4A22C5199D698A933"/>
  </w:style>
  <w:style w:type="paragraph" w:customStyle="1" w:styleId="02EEB3AA2D424154A843BAEA2E2AB516">
    <w:name w:val="02EEB3AA2D424154A843BAEA2E2AB516"/>
  </w:style>
  <w:style w:type="paragraph" w:customStyle="1" w:styleId="B70DA74656934FDC811A667B5DECC322">
    <w:name w:val="B70DA74656934FDC811A667B5DECC322"/>
    <w:rsid w:val="005E0512"/>
  </w:style>
  <w:style w:type="paragraph" w:customStyle="1" w:styleId="6ED761F7E97346388697B2083239E5FA">
    <w:name w:val="6ED761F7E97346388697B2083239E5FA"/>
    <w:rsid w:val="005E0512"/>
  </w:style>
  <w:style w:type="paragraph" w:customStyle="1" w:styleId="79D61FE24CE843C69C4A9BB3DC220D0F">
    <w:name w:val="79D61FE24CE843C69C4A9BB3DC220D0F"/>
    <w:rsid w:val="005E0512"/>
  </w:style>
  <w:style w:type="paragraph" w:customStyle="1" w:styleId="D38E6CB18DE549B5B2F2E5018EBE28A4">
    <w:name w:val="D38E6CB18DE549B5B2F2E5018EBE28A4"/>
    <w:rsid w:val="005E0512"/>
  </w:style>
  <w:style w:type="paragraph" w:customStyle="1" w:styleId="60C5EB01669B4F42ADA84AF0459DA240">
    <w:name w:val="60C5EB01669B4F42ADA84AF0459DA240"/>
    <w:rsid w:val="005E0512"/>
  </w:style>
  <w:style w:type="paragraph" w:customStyle="1" w:styleId="045F4977CB2645548973E6842C023680">
    <w:name w:val="045F4977CB2645548973E6842C023680"/>
    <w:rsid w:val="005E0512"/>
  </w:style>
  <w:style w:type="paragraph" w:customStyle="1" w:styleId="5EA157253FCE4F529EB34983182AA172">
    <w:name w:val="5EA157253FCE4F529EB34983182AA172"/>
    <w:rsid w:val="005E0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 ENTHUSIAST learner</dc:subject>
  <dc:creator/>
  <cp:keywords/>
  <dc:description>www.linkedin.com/in/fareena-shaik</dc:description>
  <cp:lastModifiedBy/>
  <cp:revision>1</cp:revision>
  <dcterms:created xsi:type="dcterms:W3CDTF">2020-02-29T04:36:00Z</dcterms:created>
  <dcterms:modified xsi:type="dcterms:W3CDTF">2020-02-29T04:36:00Z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